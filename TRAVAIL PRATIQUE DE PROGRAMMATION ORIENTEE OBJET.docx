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C6DC1" w14:textId="77777777" w:rsidR="008D1D8F" w:rsidRDefault="0092776B">
      <w:pPr>
        <w:rPr>
          <w:sz w:val="36"/>
          <w:szCs w:val="36"/>
          <w:u w:val="single"/>
        </w:rPr>
      </w:pPr>
      <w:r w:rsidRPr="0092776B">
        <w:rPr>
          <w:sz w:val="36"/>
          <w:szCs w:val="36"/>
          <w:u w:val="single"/>
        </w:rPr>
        <w:t>TRAVAIL PRATIQUE DE PROGRAMMATION ORIENTEE OBJET</w:t>
      </w:r>
    </w:p>
    <w:p w14:paraId="19CB518B" w14:textId="77777777" w:rsidR="00CE09A8" w:rsidRDefault="00CE09A8">
      <w:pPr>
        <w:rPr>
          <w:sz w:val="36"/>
          <w:szCs w:val="36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E09A8" w14:paraId="189A68DA" w14:textId="77777777" w:rsidTr="00CE09A8">
        <w:tc>
          <w:tcPr>
            <w:tcW w:w="3005" w:type="dxa"/>
          </w:tcPr>
          <w:p w14:paraId="2803FF77" w14:textId="77777777" w:rsidR="00CE09A8" w:rsidRPr="00CE09A8" w:rsidRDefault="00CE09A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Participant</w:t>
            </w:r>
          </w:p>
        </w:tc>
        <w:tc>
          <w:tcPr>
            <w:tcW w:w="3005" w:type="dxa"/>
          </w:tcPr>
          <w:p w14:paraId="3C6C3406" w14:textId="77777777" w:rsidR="00CE09A8" w:rsidRDefault="00CE09A8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Matricule</w:t>
            </w:r>
          </w:p>
        </w:tc>
        <w:tc>
          <w:tcPr>
            <w:tcW w:w="3006" w:type="dxa"/>
          </w:tcPr>
          <w:p w14:paraId="1E14A213" w14:textId="77777777" w:rsidR="00CE09A8" w:rsidRDefault="00CE09A8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Pourcentage</w:t>
            </w:r>
          </w:p>
        </w:tc>
      </w:tr>
      <w:tr w:rsidR="00CE09A8" w14:paraId="44F46DCF" w14:textId="77777777" w:rsidTr="00CE09A8">
        <w:tc>
          <w:tcPr>
            <w:tcW w:w="3005" w:type="dxa"/>
          </w:tcPr>
          <w:p w14:paraId="76B544A4" w14:textId="77777777" w:rsidR="00CE09A8" w:rsidRPr="004032FE" w:rsidRDefault="00CE09A8">
            <w:pPr>
              <w:rPr>
                <w:sz w:val="36"/>
                <w:szCs w:val="36"/>
              </w:rPr>
            </w:pPr>
            <w:r w:rsidRPr="004032FE">
              <w:rPr>
                <w:sz w:val="36"/>
                <w:szCs w:val="36"/>
              </w:rPr>
              <w:t>MAZONG (chef)</w:t>
            </w:r>
          </w:p>
        </w:tc>
        <w:tc>
          <w:tcPr>
            <w:tcW w:w="3005" w:type="dxa"/>
          </w:tcPr>
          <w:p w14:paraId="2317326E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6" w:type="dxa"/>
          </w:tcPr>
          <w:p w14:paraId="4BF65A56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</w:tr>
      <w:tr w:rsidR="00CE09A8" w14:paraId="39062492" w14:textId="77777777" w:rsidTr="00CE09A8">
        <w:tc>
          <w:tcPr>
            <w:tcW w:w="3005" w:type="dxa"/>
          </w:tcPr>
          <w:p w14:paraId="70256C7F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5" w:type="dxa"/>
          </w:tcPr>
          <w:p w14:paraId="66C03D38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6" w:type="dxa"/>
          </w:tcPr>
          <w:p w14:paraId="77F97B8F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</w:tr>
      <w:tr w:rsidR="00CE09A8" w14:paraId="1B38B67A" w14:textId="77777777" w:rsidTr="00CE09A8">
        <w:tc>
          <w:tcPr>
            <w:tcW w:w="3005" w:type="dxa"/>
          </w:tcPr>
          <w:p w14:paraId="3BB5C630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5" w:type="dxa"/>
          </w:tcPr>
          <w:p w14:paraId="4780EE69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6" w:type="dxa"/>
          </w:tcPr>
          <w:p w14:paraId="38471D38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</w:tr>
      <w:tr w:rsidR="00CE09A8" w14:paraId="511739C8" w14:textId="77777777" w:rsidTr="00CE09A8">
        <w:tc>
          <w:tcPr>
            <w:tcW w:w="3005" w:type="dxa"/>
          </w:tcPr>
          <w:p w14:paraId="69BD2495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5" w:type="dxa"/>
          </w:tcPr>
          <w:p w14:paraId="18316629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6" w:type="dxa"/>
          </w:tcPr>
          <w:p w14:paraId="3A28FA4D" w14:textId="77777777" w:rsidR="00CE09A8" w:rsidRDefault="00CE09A8">
            <w:pPr>
              <w:rPr>
                <w:sz w:val="36"/>
                <w:szCs w:val="36"/>
                <w:u w:val="single"/>
              </w:rPr>
            </w:pPr>
          </w:p>
        </w:tc>
      </w:tr>
      <w:tr w:rsidR="00E97337" w14:paraId="2C3A9B12" w14:textId="77777777" w:rsidTr="00CE09A8">
        <w:tc>
          <w:tcPr>
            <w:tcW w:w="3005" w:type="dxa"/>
          </w:tcPr>
          <w:p w14:paraId="03109762" w14:textId="77777777" w:rsidR="00E97337" w:rsidRDefault="00E97337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5" w:type="dxa"/>
          </w:tcPr>
          <w:p w14:paraId="2E8C4965" w14:textId="77777777" w:rsidR="00E97337" w:rsidRDefault="00E97337">
            <w:pPr>
              <w:rPr>
                <w:sz w:val="36"/>
                <w:szCs w:val="36"/>
                <w:u w:val="single"/>
              </w:rPr>
            </w:pPr>
          </w:p>
        </w:tc>
        <w:tc>
          <w:tcPr>
            <w:tcW w:w="3006" w:type="dxa"/>
          </w:tcPr>
          <w:p w14:paraId="56E86369" w14:textId="77777777" w:rsidR="00E97337" w:rsidRDefault="00E97337">
            <w:pPr>
              <w:rPr>
                <w:sz w:val="36"/>
                <w:szCs w:val="36"/>
                <w:u w:val="single"/>
              </w:rPr>
            </w:pPr>
          </w:p>
        </w:tc>
      </w:tr>
    </w:tbl>
    <w:p w14:paraId="5F5BD8E7" w14:textId="77777777" w:rsidR="00CE09A8" w:rsidRDefault="00CE09A8">
      <w:pPr>
        <w:rPr>
          <w:sz w:val="36"/>
          <w:szCs w:val="36"/>
          <w:u w:val="single"/>
        </w:rPr>
      </w:pPr>
    </w:p>
    <w:p w14:paraId="619D0E2D" w14:textId="77777777" w:rsidR="0092776B" w:rsidRPr="0092776B" w:rsidRDefault="0092776B">
      <w:pPr>
        <w:rPr>
          <w:sz w:val="36"/>
          <w:szCs w:val="36"/>
        </w:rPr>
      </w:pPr>
      <w:r>
        <w:rPr>
          <w:sz w:val="36"/>
          <w:szCs w:val="36"/>
          <w:u w:val="single"/>
        </w:rPr>
        <w:t>EXERCICE 0</w:t>
      </w:r>
      <w:r>
        <w:rPr>
          <w:sz w:val="36"/>
          <w:szCs w:val="36"/>
        </w:rPr>
        <w:t> : Mise en place de l’environnement de développement</w:t>
      </w:r>
    </w:p>
    <w:p w14:paraId="6135C2A4" w14:textId="77777777" w:rsidR="0092776B" w:rsidRDefault="0092776B" w:rsidP="009277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Configuration de Linux</w:t>
      </w:r>
    </w:p>
    <w:p w14:paraId="6678F5CD" w14:textId="77777777" w:rsidR="0092776B" w:rsidRDefault="0092776B" w:rsidP="0092776B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97"/>
        <w:gridCol w:w="2081"/>
        <w:gridCol w:w="2099"/>
        <w:gridCol w:w="2119"/>
      </w:tblGrid>
      <w:tr w:rsidR="00293276" w14:paraId="47A90C18" w14:textId="77777777" w:rsidTr="0092776B">
        <w:tc>
          <w:tcPr>
            <w:tcW w:w="2254" w:type="dxa"/>
          </w:tcPr>
          <w:p w14:paraId="497AACB6" w14:textId="77777777" w:rsidR="0092776B" w:rsidRDefault="0092776B" w:rsidP="0092776B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2254" w:type="dxa"/>
          </w:tcPr>
          <w:p w14:paraId="0240A9E6" w14:textId="77777777" w:rsidR="0092776B" w:rsidRDefault="0092776B" w:rsidP="0092776B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</w:t>
            </w:r>
          </w:p>
        </w:tc>
        <w:tc>
          <w:tcPr>
            <w:tcW w:w="2254" w:type="dxa"/>
          </w:tcPr>
          <w:p w14:paraId="05C27FA0" w14:textId="77777777" w:rsidR="0092776B" w:rsidRDefault="0092776B" w:rsidP="0092776B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</w:t>
            </w:r>
          </w:p>
        </w:tc>
        <w:tc>
          <w:tcPr>
            <w:tcW w:w="2254" w:type="dxa"/>
          </w:tcPr>
          <w:p w14:paraId="11A6D0E8" w14:textId="77777777" w:rsidR="0092776B" w:rsidRPr="0092776B" w:rsidRDefault="0092776B" w:rsidP="0092776B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</w:t>
            </w:r>
          </w:p>
        </w:tc>
      </w:tr>
      <w:tr w:rsidR="00293276" w14:paraId="3EFF3ED7" w14:textId="77777777" w:rsidTr="0092776B">
        <w:tc>
          <w:tcPr>
            <w:tcW w:w="2254" w:type="dxa"/>
          </w:tcPr>
          <w:p w14:paraId="3B41CBAC" w14:textId="77777777" w:rsidR="0092776B" w:rsidRDefault="00293276" w:rsidP="0092776B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Eclipse</w:t>
            </w:r>
          </w:p>
        </w:tc>
        <w:tc>
          <w:tcPr>
            <w:tcW w:w="2254" w:type="dxa"/>
          </w:tcPr>
          <w:p w14:paraId="662F6AA3" w14:textId="77777777" w:rsidR="0092776B" w:rsidRDefault="00293276" w:rsidP="00077909">
            <w:pPr>
              <w:pStyle w:val="Paragraphedeliste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254" w:type="dxa"/>
          </w:tcPr>
          <w:p w14:paraId="441AD14C" w14:textId="77777777" w:rsidR="0092776B" w:rsidRPr="00293276" w:rsidRDefault="00293276" w:rsidP="00293276">
            <w:pPr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Pycharm</w:t>
            </w:r>
            <w:proofErr w:type="spellEnd"/>
          </w:p>
        </w:tc>
        <w:tc>
          <w:tcPr>
            <w:tcW w:w="2254" w:type="dxa"/>
          </w:tcPr>
          <w:p w14:paraId="53DC2188" w14:textId="77777777" w:rsidR="0092776B" w:rsidRPr="00077909" w:rsidRDefault="00077909" w:rsidP="00077909">
            <w:pPr>
              <w:ind w:left="36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Vscode</w:t>
            </w:r>
            <w:proofErr w:type="spellEnd"/>
          </w:p>
        </w:tc>
      </w:tr>
    </w:tbl>
    <w:p w14:paraId="611A8F2D" w14:textId="77777777" w:rsidR="0092776B" w:rsidRDefault="00077909" w:rsidP="009277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Installation des 4 environnements</w:t>
      </w:r>
    </w:p>
    <w:p w14:paraId="52F39FB7" w14:textId="77777777" w:rsidR="00077909" w:rsidRDefault="00077909" w:rsidP="0092776B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Helloworld</w:t>
      </w:r>
      <w:proofErr w:type="spellEnd"/>
    </w:p>
    <w:p w14:paraId="67431EAC" w14:textId="77777777" w:rsidR="00077909" w:rsidRDefault="00077909" w:rsidP="00077909">
      <w:pPr>
        <w:rPr>
          <w:sz w:val="36"/>
          <w:szCs w:val="36"/>
        </w:rPr>
      </w:pPr>
      <w:r>
        <w:rPr>
          <w:sz w:val="36"/>
          <w:szCs w:val="36"/>
          <w:u w:val="single"/>
        </w:rPr>
        <w:t>EXERCICE 1</w:t>
      </w:r>
      <w:r w:rsidRPr="00077909">
        <w:rPr>
          <w:sz w:val="36"/>
          <w:szCs w:val="36"/>
        </w:rPr>
        <w:t xml:space="preserve"> : </w:t>
      </w:r>
      <w:r>
        <w:rPr>
          <w:sz w:val="36"/>
          <w:szCs w:val="36"/>
        </w:rPr>
        <w:t>Annotation d’images alimentaires</w:t>
      </w:r>
    </w:p>
    <w:p w14:paraId="14FC9B9B" w14:textId="77777777" w:rsidR="00077909" w:rsidRDefault="00077909" w:rsidP="0007790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Choix du pays d’Afrique : Ethiopie</w:t>
      </w:r>
    </w:p>
    <w:p w14:paraId="39EA4B19" w14:textId="77777777" w:rsidR="00077909" w:rsidRDefault="00CE09A8" w:rsidP="0007790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Diagramme d’objets</w:t>
      </w:r>
    </w:p>
    <w:p w14:paraId="6C4FC3FD" w14:textId="77777777" w:rsidR="00CE09A8" w:rsidRDefault="004032FE" w:rsidP="0007790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750FBBD" wp14:editId="58D657D4">
            <wp:extent cx="3898900" cy="27305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tex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590" cy="273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ACCE" w14:textId="77777777" w:rsidR="00077909" w:rsidRDefault="00CE09A8" w:rsidP="000779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3-Diagramme de classe</w:t>
      </w:r>
    </w:p>
    <w:p w14:paraId="72D84A40" w14:textId="77777777" w:rsidR="00CE09A8" w:rsidRDefault="00CE09A8" w:rsidP="00077909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31F43583" wp14:editId="00B59FBC">
            <wp:extent cx="5731510" cy="241236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 ex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7D45" w14:textId="77777777" w:rsidR="00CE09A8" w:rsidRPr="00CE09A8" w:rsidRDefault="00CE09A8" w:rsidP="00CE09A8">
      <w:pPr>
        <w:ind w:left="360"/>
        <w:rPr>
          <w:sz w:val="24"/>
          <w:szCs w:val="24"/>
        </w:rPr>
      </w:pPr>
      <w:r>
        <w:rPr>
          <w:sz w:val="24"/>
          <w:szCs w:val="24"/>
        </w:rPr>
        <w:t>4-</w:t>
      </w:r>
      <w:r w:rsidRPr="00CE09A8">
        <w:rPr>
          <w:sz w:val="24"/>
          <w:szCs w:val="24"/>
        </w:rPr>
        <w:t xml:space="preserve">Annotation </w:t>
      </w:r>
    </w:p>
    <w:p w14:paraId="5DC3C25D" w14:textId="77777777" w:rsidR="00CE09A8" w:rsidRDefault="00CE09A8" w:rsidP="00CE09A8">
      <w:pPr>
        <w:ind w:left="360"/>
        <w:rPr>
          <w:sz w:val="24"/>
          <w:szCs w:val="24"/>
        </w:rPr>
      </w:pPr>
      <w:r>
        <w:rPr>
          <w:sz w:val="24"/>
          <w:szCs w:val="24"/>
        </w:rPr>
        <w:t>5-</w:t>
      </w:r>
      <w:r w:rsidRPr="00CE09A8">
        <w:rPr>
          <w:sz w:val="24"/>
          <w:szCs w:val="24"/>
        </w:rPr>
        <w:t>Exportation des annotations (se trouvant dans le dossier « </w:t>
      </w:r>
      <w:proofErr w:type="spellStart"/>
      <w:r w:rsidRPr="00CE09A8">
        <w:rPr>
          <w:sz w:val="24"/>
          <w:szCs w:val="24"/>
        </w:rPr>
        <w:t>Ethiopian_dishes</w:t>
      </w:r>
      <w:proofErr w:type="spellEnd"/>
      <w:r w:rsidRPr="00CE09A8">
        <w:rPr>
          <w:sz w:val="24"/>
          <w:szCs w:val="24"/>
        </w:rPr>
        <w:t> »)</w:t>
      </w:r>
    </w:p>
    <w:p w14:paraId="3A046531" w14:textId="77777777" w:rsidR="00CE09A8" w:rsidRPr="00CE09A8" w:rsidRDefault="00CE09A8" w:rsidP="00CE09A8">
      <w:pPr>
        <w:ind w:left="360"/>
        <w:rPr>
          <w:sz w:val="24"/>
          <w:szCs w:val="24"/>
        </w:rPr>
      </w:pPr>
      <w:r>
        <w:rPr>
          <w:sz w:val="24"/>
          <w:szCs w:val="24"/>
        </w:rPr>
        <w:t>6-</w:t>
      </w:r>
      <w:r w:rsidRPr="00CE09A8">
        <w:rPr>
          <w:sz w:val="24"/>
          <w:szCs w:val="24"/>
        </w:rPr>
        <w:t>Création des classes</w:t>
      </w:r>
    </w:p>
    <w:p w14:paraId="55AAE8DC" w14:textId="77777777" w:rsidR="00CE09A8" w:rsidRDefault="00CE09A8" w:rsidP="00077909">
      <w:pPr>
        <w:rPr>
          <w:sz w:val="36"/>
          <w:szCs w:val="36"/>
          <w:u w:val="single"/>
        </w:rPr>
      </w:pPr>
    </w:p>
    <w:p w14:paraId="18B41485" w14:textId="77777777" w:rsidR="007936C3" w:rsidRDefault="007936C3" w:rsidP="00077909">
      <w:pPr>
        <w:rPr>
          <w:sz w:val="36"/>
          <w:szCs w:val="36"/>
        </w:rPr>
      </w:pPr>
      <w:r>
        <w:rPr>
          <w:sz w:val="36"/>
          <w:szCs w:val="36"/>
          <w:u w:val="single"/>
        </w:rPr>
        <w:t>EXERCICE 2</w:t>
      </w:r>
      <w:r w:rsidRPr="00077909">
        <w:rPr>
          <w:sz w:val="36"/>
          <w:szCs w:val="36"/>
        </w:rPr>
        <w:t xml:space="preserve"> : </w:t>
      </w:r>
      <w:r>
        <w:rPr>
          <w:sz w:val="36"/>
          <w:szCs w:val="36"/>
        </w:rPr>
        <w:t xml:space="preserve">Agenda nutritionnel </w:t>
      </w:r>
    </w:p>
    <w:p w14:paraId="4F83E890" w14:textId="77777777" w:rsidR="007936C3" w:rsidRDefault="00CE09A8" w:rsidP="00CE09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Collection des données</w:t>
      </w:r>
    </w:p>
    <w:p w14:paraId="127DC9A3" w14:textId="77777777" w:rsidR="00CE09A8" w:rsidRDefault="00CE09A8" w:rsidP="00CE09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Graphe</w:t>
      </w:r>
    </w:p>
    <w:p w14:paraId="7EAD2636" w14:textId="77777777" w:rsidR="00CE09A8" w:rsidRDefault="00CE09A8" w:rsidP="00CE09A8">
      <w:pPr>
        <w:pStyle w:val="Paragraphedeliste"/>
        <w:rPr>
          <w:sz w:val="24"/>
          <w:szCs w:val="24"/>
        </w:rPr>
      </w:pPr>
    </w:p>
    <w:p w14:paraId="539FE811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3896B728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08FD515A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792698AC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58BBFA6A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3E829F22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341FA109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3C71AD43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7010B8C1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4C8CC703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4FBBA484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6CA34167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4E110A5F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7EC7C562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50EC4FDD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14C0B684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4026A8A4" w14:textId="77777777" w:rsidR="004032FE" w:rsidRDefault="004032FE" w:rsidP="00CE09A8">
      <w:pPr>
        <w:pStyle w:val="Paragraphedeliste"/>
        <w:rPr>
          <w:sz w:val="24"/>
          <w:szCs w:val="24"/>
        </w:rPr>
      </w:pPr>
    </w:p>
    <w:p w14:paraId="26206862" w14:textId="77777777" w:rsidR="00CE09A8" w:rsidRDefault="00CE09A8" w:rsidP="00CE09A8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Diagramme d’</w:t>
      </w:r>
      <w:r w:rsidR="004032FE">
        <w:rPr>
          <w:sz w:val="24"/>
          <w:szCs w:val="24"/>
        </w:rPr>
        <w:t>éta</w:t>
      </w:r>
      <w:r>
        <w:rPr>
          <w:sz w:val="24"/>
          <w:szCs w:val="24"/>
        </w:rPr>
        <w:t>t-machine</w:t>
      </w:r>
      <w:r w:rsidR="004032FE">
        <w:rPr>
          <w:sz w:val="24"/>
          <w:szCs w:val="24"/>
        </w:rPr>
        <w:t xml:space="preserve"> d’une personne</w:t>
      </w:r>
    </w:p>
    <w:p w14:paraId="4451320C" w14:textId="77777777" w:rsidR="004032FE" w:rsidRDefault="004032FE" w:rsidP="004032FE">
      <w:pPr>
        <w:pStyle w:val="Paragraphedeliste"/>
        <w:rPr>
          <w:sz w:val="24"/>
          <w:szCs w:val="24"/>
        </w:rPr>
      </w:pPr>
    </w:p>
    <w:p w14:paraId="79F9C3E8" w14:textId="77777777" w:rsidR="00CE09A8" w:rsidRPr="00CE09A8" w:rsidRDefault="00CE09A8" w:rsidP="00CE09A8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2BDAB2A" wp14:editId="515C491E">
            <wp:extent cx="4128873" cy="3321050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tat-t exo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00" cy="33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9B68" w14:textId="77777777" w:rsidR="004032FE" w:rsidRDefault="004032FE" w:rsidP="004032FE">
      <w:pPr>
        <w:pStyle w:val="Paragraphedeliste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Diagrammes d’objets et de classe</w:t>
      </w:r>
    </w:p>
    <w:p w14:paraId="399FD600" w14:textId="77777777" w:rsidR="004032FE" w:rsidRDefault="004032FE" w:rsidP="004032FE">
      <w:pPr>
        <w:pStyle w:val="Paragraphedeliste"/>
        <w:rPr>
          <w:sz w:val="24"/>
          <w:szCs w:val="24"/>
        </w:rPr>
      </w:pPr>
    </w:p>
    <w:p w14:paraId="43E18329" w14:textId="77777777" w:rsidR="004032FE" w:rsidRDefault="004032FE" w:rsidP="004032FE">
      <w:pPr>
        <w:pStyle w:val="Paragraphedeliste"/>
        <w:rPr>
          <w:sz w:val="24"/>
          <w:szCs w:val="24"/>
        </w:rPr>
      </w:pPr>
    </w:p>
    <w:p w14:paraId="3D718879" w14:textId="77777777" w:rsidR="004032FE" w:rsidRPr="004032FE" w:rsidRDefault="004032FE" w:rsidP="004032FE">
      <w:pPr>
        <w:pStyle w:val="Paragraphedeliste"/>
        <w:rPr>
          <w:sz w:val="24"/>
          <w:szCs w:val="24"/>
        </w:rPr>
      </w:pPr>
    </w:p>
    <w:p w14:paraId="478D55DC" w14:textId="77777777" w:rsidR="007936C3" w:rsidRDefault="007936C3" w:rsidP="00077909">
      <w:pPr>
        <w:rPr>
          <w:sz w:val="36"/>
          <w:szCs w:val="36"/>
        </w:rPr>
      </w:pPr>
      <w:r>
        <w:rPr>
          <w:sz w:val="36"/>
          <w:szCs w:val="36"/>
          <w:u w:val="single"/>
        </w:rPr>
        <w:t>EXERCICE 3</w:t>
      </w:r>
      <w:r w:rsidRPr="00077909">
        <w:rPr>
          <w:sz w:val="36"/>
          <w:szCs w:val="36"/>
        </w:rPr>
        <w:t xml:space="preserve"> : </w:t>
      </w:r>
      <w:r>
        <w:rPr>
          <w:sz w:val="36"/>
          <w:szCs w:val="36"/>
        </w:rPr>
        <w:t>Survivre dans un environnement compétitif</w:t>
      </w:r>
    </w:p>
    <w:p w14:paraId="1423B2D7" w14:textId="77777777" w:rsidR="004B4F44" w:rsidRDefault="004B4F44" w:rsidP="007936C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Dessin</w:t>
      </w:r>
    </w:p>
    <w:p w14:paraId="38909462" w14:textId="77777777" w:rsidR="004032FE" w:rsidRPr="007936C3" w:rsidRDefault="004032FE" w:rsidP="004032FE">
      <w:pPr>
        <w:pStyle w:val="Paragraphedeliste"/>
        <w:rPr>
          <w:sz w:val="24"/>
          <w:szCs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955"/>
        <w:gridCol w:w="955"/>
        <w:gridCol w:w="955"/>
        <w:gridCol w:w="955"/>
        <w:gridCol w:w="957"/>
      </w:tblGrid>
      <w:tr w:rsidR="004B4F44" w14:paraId="6C9A9131" w14:textId="77777777" w:rsidTr="004B4F44">
        <w:trPr>
          <w:trHeight w:val="696"/>
        </w:trPr>
        <w:tc>
          <w:tcPr>
            <w:tcW w:w="955" w:type="dxa"/>
          </w:tcPr>
          <w:p w14:paraId="1D9948DF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Souris</w:t>
            </w:r>
          </w:p>
        </w:tc>
        <w:tc>
          <w:tcPr>
            <w:tcW w:w="955" w:type="dxa"/>
          </w:tcPr>
          <w:p w14:paraId="1C8D619D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76E68C43" w14:textId="77777777" w:rsidR="004B4F44" w:rsidRPr="004B4F44" w:rsidRDefault="004B4F44" w:rsidP="004B4F4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059FEA71" w14:textId="77777777" w:rsidR="004B4F44" w:rsidRPr="004B4F44" w:rsidRDefault="004B4F44" w:rsidP="004B4F4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62F1AD84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Souris</w:t>
            </w:r>
          </w:p>
        </w:tc>
      </w:tr>
      <w:tr w:rsidR="004B4F44" w14:paraId="413C29C6" w14:textId="77777777" w:rsidTr="004B4F44">
        <w:trPr>
          <w:trHeight w:val="721"/>
        </w:trPr>
        <w:tc>
          <w:tcPr>
            <w:tcW w:w="955" w:type="dxa"/>
          </w:tcPr>
          <w:p w14:paraId="00C108C1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087982A6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</w:t>
            </w:r>
          </w:p>
        </w:tc>
        <w:tc>
          <w:tcPr>
            <w:tcW w:w="955" w:type="dxa"/>
          </w:tcPr>
          <w:p w14:paraId="3895C611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64DC3C26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6FFC685A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</w:tr>
      <w:tr w:rsidR="004B4F44" w14:paraId="56AF49FC" w14:textId="77777777" w:rsidTr="004B4F44">
        <w:trPr>
          <w:trHeight w:val="696"/>
        </w:trPr>
        <w:tc>
          <w:tcPr>
            <w:tcW w:w="955" w:type="dxa"/>
          </w:tcPr>
          <w:p w14:paraId="3C1B6C1E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</w:t>
            </w:r>
          </w:p>
        </w:tc>
        <w:tc>
          <w:tcPr>
            <w:tcW w:w="955" w:type="dxa"/>
          </w:tcPr>
          <w:p w14:paraId="030F96EA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081D4496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65DCDD19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Souris</w:t>
            </w:r>
          </w:p>
        </w:tc>
        <w:tc>
          <w:tcPr>
            <w:tcW w:w="957" w:type="dxa"/>
          </w:tcPr>
          <w:p w14:paraId="651AF82A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</w:tr>
      <w:tr w:rsidR="004B4F44" w14:paraId="60826A40" w14:textId="77777777" w:rsidTr="004B4F44">
        <w:trPr>
          <w:trHeight w:val="696"/>
        </w:trPr>
        <w:tc>
          <w:tcPr>
            <w:tcW w:w="955" w:type="dxa"/>
          </w:tcPr>
          <w:p w14:paraId="1DB62383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6F7D1FB2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2E35D7F7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Souris</w:t>
            </w:r>
          </w:p>
        </w:tc>
        <w:tc>
          <w:tcPr>
            <w:tcW w:w="955" w:type="dxa"/>
          </w:tcPr>
          <w:p w14:paraId="62AAF293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5328D50E" w14:textId="77777777" w:rsidR="004B4F44" w:rsidRPr="004B4F44" w:rsidRDefault="004B4F44" w:rsidP="004B4F44">
            <w:pPr>
              <w:ind w:left="360"/>
              <w:rPr>
                <w:sz w:val="24"/>
                <w:szCs w:val="24"/>
              </w:rPr>
            </w:pPr>
          </w:p>
        </w:tc>
      </w:tr>
      <w:tr w:rsidR="004B4F44" w14:paraId="15934C34" w14:textId="77777777" w:rsidTr="004B4F44">
        <w:trPr>
          <w:trHeight w:val="696"/>
        </w:trPr>
        <w:tc>
          <w:tcPr>
            <w:tcW w:w="955" w:type="dxa"/>
          </w:tcPr>
          <w:p w14:paraId="0633163C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70E8AE5F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Souris</w:t>
            </w:r>
          </w:p>
        </w:tc>
        <w:tc>
          <w:tcPr>
            <w:tcW w:w="955" w:type="dxa"/>
          </w:tcPr>
          <w:p w14:paraId="297663A8" w14:textId="77777777" w:rsidR="004B4F44" w:rsidRPr="004B4F44" w:rsidRDefault="004B4F44" w:rsidP="004B4F44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955" w:type="dxa"/>
          </w:tcPr>
          <w:p w14:paraId="3DD9E24C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</w:p>
        </w:tc>
        <w:tc>
          <w:tcPr>
            <w:tcW w:w="957" w:type="dxa"/>
          </w:tcPr>
          <w:p w14:paraId="6ACB5546" w14:textId="77777777" w:rsidR="004B4F44" w:rsidRDefault="004B4F44" w:rsidP="004B4F44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Chat</w:t>
            </w:r>
          </w:p>
        </w:tc>
      </w:tr>
    </w:tbl>
    <w:p w14:paraId="4EDF1E69" w14:textId="77777777" w:rsidR="007936C3" w:rsidRDefault="004B4F44" w:rsidP="007936C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Simulation du jeu</w:t>
      </w:r>
    </w:p>
    <w:p w14:paraId="609E92D6" w14:textId="77777777" w:rsidR="004B4F44" w:rsidRDefault="004B4F44" w:rsidP="004B4F44">
      <w:pPr>
        <w:pStyle w:val="Paragraphedeliste"/>
        <w:rPr>
          <w:sz w:val="24"/>
          <w:szCs w:val="24"/>
        </w:rPr>
      </w:pPr>
    </w:p>
    <w:p w14:paraId="3E73FCC6" w14:textId="77777777" w:rsidR="008E5BB0" w:rsidRDefault="008E5BB0" w:rsidP="004B4F44">
      <w:pPr>
        <w:pStyle w:val="Paragraphedeliste"/>
        <w:rPr>
          <w:sz w:val="24"/>
          <w:szCs w:val="24"/>
        </w:rPr>
      </w:pPr>
    </w:p>
    <w:p w14:paraId="02B51A64" w14:textId="77777777" w:rsidR="008E5BB0" w:rsidRDefault="008E5BB0" w:rsidP="004B4F44">
      <w:pPr>
        <w:pStyle w:val="Paragraphedeliste"/>
        <w:rPr>
          <w:sz w:val="24"/>
          <w:szCs w:val="24"/>
        </w:rPr>
      </w:pPr>
    </w:p>
    <w:p w14:paraId="78C2155D" w14:textId="77777777" w:rsidR="004032FE" w:rsidRDefault="004032FE" w:rsidP="004B4F44">
      <w:pPr>
        <w:pStyle w:val="Paragraphedeliste"/>
        <w:rPr>
          <w:sz w:val="24"/>
          <w:szCs w:val="24"/>
        </w:rPr>
      </w:pPr>
    </w:p>
    <w:p w14:paraId="48BA82FA" w14:textId="77777777" w:rsidR="004032FE" w:rsidRDefault="004032FE" w:rsidP="004B4F44">
      <w:pPr>
        <w:pStyle w:val="Paragraphedeliste"/>
        <w:rPr>
          <w:sz w:val="24"/>
          <w:szCs w:val="24"/>
        </w:rPr>
      </w:pPr>
    </w:p>
    <w:p w14:paraId="363F9AD8" w14:textId="77777777" w:rsidR="00B97478" w:rsidRDefault="008E5BB0" w:rsidP="008E5BB0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Les objets sont :</w:t>
      </w:r>
      <w:r w:rsidR="00B97478">
        <w:rPr>
          <w:sz w:val="24"/>
          <w:szCs w:val="24"/>
        </w:rPr>
        <w:t xml:space="preserve"> Le chat, la sou</w:t>
      </w:r>
      <w:r>
        <w:rPr>
          <w:sz w:val="24"/>
          <w:szCs w:val="24"/>
        </w:rPr>
        <w:t>r</w:t>
      </w:r>
      <w:r w:rsidR="00B97478">
        <w:rPr>
          <w:sz w:val="24"/>
          <w:szCs w:val="24"/>
        </w:rPr>
        <w:t>i</w:t>
      </w:r>
      <w:r>
        <w:rPr>
          <w:sz w:val="24"/>
          <w:szCs w:val="24"/>
        </w:rPr>
        <w:t xml:space="preserve">s, </w:t>
      </w:r>
      <w:r w:rsidR="00B97478">
        <w:rPr>
          <w:sz w:val="24"/>
          <w:szCs w:val="24"/>
        </w:rPr>
        <w:t>le maïs, la tuile</w:t>
      </w:r>
    </w:p>
    <w:p w14:paraId="41242B22" w14:textId="77777777" w:rsidR="00B97478" w:rsidRDefault="00B97478" w:rsidP="00B97478">
      <w:pPr>
        <w:pStyle w:val="Paragraphedeliste"/>
        <w:rPr>
          <w:sz w:val="24"/>
          <w:szCs w:val="24"/>
        </w:rPr>
      </w:pPr>
    </w:p>
    <w:p w14:paraId="239788F3" w14:textId="77777777" w:rsidR="00B97478" w:rsidRDefault="00B97478" w:rsidP="00B9747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Diagramme d’objets</w:t>
      </w:r>
    </w:p>
    <w:p w14:paraId="076DA4B4" w14:textId="77777777" w:rsidR="00B97478" w:rsidRDefault="00B97478" w:rsidP="00B97478">
      <w:pPr>
        <w:pStyle w:val="Paragraphedeliste"/>
        <w:rPr>
          <w:sz w:val="24"/>
          <w:szCs w:val="24"/>
        </w:rPr>
      </w:pPr>
    </w:p>
    <w:p w14:paraId="14543960" w14:textId="77777777" w:rsidR="00B97478" w:rsidRDefault="004032FE" w:rsidP="00B97478">
      <w:pPr>
        <w:pStyle w:val="Paragraphedelist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C6DE78D" wp14:editId="7F58FC63">
            <wp:extent cx="5302523" cy="179079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t spu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E340" w14:textId="77777777" w:rsidR="008E5BB0" w:rsidRDefault="008E5BB0" w:rsidP="00B97478">
      <w:pPr>
        <w:pStyle w:val="Paragraphedeliste"/>
        <w:rPr>
          <w:sz w:val="24"/>
          <w:szCs w:val="24"/>
        </w:rPr>
      </w:pPr>
    </w:p>
    <w:p w14:paraId="2800041D" w14:textId="77777777" w:rsidR="004032FE" w:rsidRDefault="004032FE" w:rsidP="004032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Diagramme de classes</w:t>
      </w:r>
    </w:p>
    <w:p w14:paraId="23AA9BBD" w14:textId="77777777" w:rsidR="004032FE" w:rsidRDefault="004032FE" w:rsidP="004032FE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3D75EF3" wp14:editId="486242DB">
            <wp:extent cx="5683542" cy="4985006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e sou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98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54E9" w14:textId="77777777" w:rsidR="004032FE" w:rsidRDefault="004032FE" w:rsidP="004032FE">
      <w:pPr>
        <w:rPr>
          <w:sz w:val="24"/>
          <w:szCs w:val="24"/>
        </w:rPr>
      </w:pPr>
    </w:p>
    <w:p w14:paraId="2A3751C7" w14:textId="77777777" w:rsidR="004032FE" w:rsidRPr="004032FE" w:rsidRDefault="004032FE" w:rsidP="004032FE">
      <w:pPr>
        <w:rPr>
          <w:sz w:val="24"/>
          <w:szCs w:val="24"/>
        </w:rPr>
      </w:pPr>
    </w:p>
    <w:p w14:paraId="2748FEAF" w14:textId="77777777" w:rsidR="004032FE" w:rsidRDefault="004032FE" w:rsidP="004032F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Diagramme d’état machine des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 xml:space="preserve"> principaux</w:t>
      </w:r>
    </w:p>
    <w:p w14:paraId="365F4CAD" w14:textId="77777777" w:rsidR="004032FE" w:rsidRPr="00E97337" w:rsidRDefault="004032FE" w:rsidP="00E9733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le chat</w:t>
      </w:r>
    </w:p>
    <w:p w14:paraId="010D5F2B" w14:textId="77777777" w:rsidR="00E97337" w:rsidRPr="00E97337" w:rsidRDefault="00E97337" w:rsidP="00E97337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CAB9655" wp14:editId="5DB345B8">
            <wp:extent cx="4992167" cy="3467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tat-trans cha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70" cy="347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1AF" w14:textId="77777777" w:rsidR="00E97337" w:rsidRDefault="00E97337" w:rsidP="004032FE">
      <w:pPr>
        <w:pStyle w:val="Paragraphedeliste"/>
        <w:ind w:left="1440"/>
        <w:rPr>
          <w:noProof/>
          <w:sz w:val="24"/>
          <w:szCs w:val="24"/>
          <w:lang w:eastAsia="fr-FR"/>
        </w:rPr>
      </w:pPr>
    </w:p>
    <w:p w14:paraId="5D958833" w14:textId="77777777" w:rsidR="00E97337" w:rsidRDefault="00E97337" w:rsidP="004032FE">
      <w:pPr>
        <w:pStyle w:val="Paragraphedeliste"/>
        <w:ind w:left="1440"/>
        <w:rPr>
          <w:noProof/>
          <w:sz w:val="24"/>
          <w:szCs w:val="24"/>
          <w:lang w:eastAsia="fr-FR"/>
        </w:rPr>
      </w:pPr>
    </w:p>
    <w:p w14:paraId="4C96FB0C" w14:textId="77777777" w:rsidR="00E97337" w:rsidRDefault="00E97337" w:rsidP="004032FE">
      <w:pPr>
        <w:pStyle w:val="Paragraphedeliste"/>
        <w:ind w:left="1440"/>
        <w:rPr>
          <w:noProof/>
          <w:sz w:val="24"/>
          <w:szCs w:val="24"/>
          <w:lang w:eastAsia="fr-FR"/>
        </w:rPr>
      </w:pPr>
    </w:p>
    <w:p w14:paraId="5729D220" w14:textId="77777777" w:rsidR="00E97337" w:rsidRDefault="00E97337" w:rsidP="004032FE">
      <w:pPr>
        <w:pStyle w:val="Paragraphedeliste"/>
        <w:ind w:left="1440"/>
        <w:rPr>
          <w:noProof/>
          <w:sz w:val="24"/>
          <w:szCs w:val="24"/>
          <w:lang w:eastAsia="fr-FR"/>
        </w:rPr>
      </w:pPr>
    </w:p>
    <w:p w14:paraId="7A6EFC80" w14:textId="77777777" w:rsidR="00E97337" w:rsidRDefault="00E97337" w:rsidP="00E97337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Pour la souris</w:t>
      </w:r>
    </w:p>
    <w:p w14:paraId="0ED9A367" w14:textId="77777777" w:rsidR="00E97337" w:rsidRDefault="00E97337" w:rsidP="00E97337">
      <w:p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1869403" wp14:editId="62E90DB5">
            <wp:extent cx="5048250" cy="364661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at-trans sour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711" cy="365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6548" w14:textId="77777777" w:rsidR="00E97337" w:rsidRPr="00E97337" w:rsidRDefault="00E97337" w:rsidP="00E97337">
      <w:pPr>
        <w:pStyle w:val="Paragraphedeliste"/>
        <w:numPr>
          <w:ilvl w:val="0"/>
          <w:numId w:val="3"/>
        </w:numPr>
        <w:rPr>
          <w:noProof/>
          <w:sz w:val="24"/>
          <w:szCs w:val="24"/>
          <w:lang w:eastAsia="fr-FR"/>
        </w:rPr>
      </w:pPr>
      <w:r>
        <w:rPr>
          <w:noProof/>
          <w:sz w:val="24"/>
          <w:szCs w:val="24"/>
          <w:lang w:eastAsia="fr-FR"/>
        </w:rPr>
        <w:lastRenderedPageBreak/>
        <w:t>Implementation des classes</w:t>
      </w:r>
    </w:p>
    <w:p w14:paraId="16606435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0AF1120F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5D4E83E4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2826B5BE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701713C9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405EF716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1639E495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4602D696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75EF03A4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6D6BB1E5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5794A031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7BD25755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4F6D486C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2E802A7B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05EA82F5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10AEB56B" w14:textId="77777777" w:rsidR="00E97337" w:rsidRDefault="00E97337" w:rsidP="00E97337">
      <w:pPr>
        <w:rPr>
          <w:noProof/>
          <w:sz w:val="24"/>
          <w:szCs w:val="24"/>
          <w:lang w:eastAsia="fr-FR"/>
        </w:rPr>
      </w:pPr>
    </w:p>
    <w:p w14:paraId="19727721" w14:textId="77777777" w:rsidR="00E97337" w:rsidRPr="00E97337" w:rsidRDefault="00E97337" w:rsidP="00E97337">
      <w:pPr>
        <w:rPr>
          <w:sz w:val="24"/>
          <w:szCs w:val="24"/>
        </w:rPr>
      </w:pPr>
    </w:p>
    <w:sectPr w:rsidR="00E97337" w:rsidRPr="00E97337" w:rsidSect="004032FE">
      <w:pgSz w:w="11906" w:h="16838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19EE9" w14:textId="77777777" w:rsidR="00741D16" w:rsidRDefault="00741D16" w:rsidP="004032FE">
      <w:pPr>
        <w:spacing w:after="0" w:line="240" w:lineRule="auto"/>
      </w:pPr>
      <w:r>
        <w:separator/>
      </w:r>
    </w:p>
  </w:endnote>
  <w:endnote w:type="continuationSeparator" w:id="0">
    <w:p w14:paraId="31F64D64" w14:textId="77777777" w:rsidR="00741D16" w:rsidRDefault="00741D16" w:rsidP="00403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21196" w14:textId="77777777" w:rsidR="00741D16" w:rsidRDefault="00741D16" w:rsidP="004032FE">
      <w:pPr>
        <w:spacing w:after="0" w:line="240" w:lineRule="auto"/>
      </w:pPr>
      <w:r>
        <w:separator/>
      </w:r>
    </w:p>
  </w:footnote>
  <w:footnote w:type="continuationSeparator" w:id="0">
    <w:p w14:paraId="6FE61BA8" w14:textId="77777777" w:rsidR="00741D16" w:rsidRDefault="00741D16" w:rsidP="00403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0AA0"/>
    <w:multiLevelType w:val="hybridMultilevel"/>
    <w:tmpl w:val="D98C8FC6"/>
    <w:lvl w:ilvl="0" w:tplc="96FA91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51C35"/>
    <w:multiLevelType w:val="hybridMultilevel"/>
    <w:tmpl w:val="84EE315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A93F8E"/>
    <w:multiLevelType w:val="hybridMultilevel"/>
    <w:tmpl w:val="47A4D296"/>
    <w:lvl w:ilvl="0" w:tplc="4036B0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5B41"/>
    <w:multiLevelType w:val="hybridMultilevel"/>
    <w:tmpl w:val="F6F228D2"/>
    <w:lvl w:ilvl="0" w:tplc="9722A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A3371"/>
    <w:multiLevelType w:val="hybridMultilevel"/>
    <w:tmpl w:val="233E8CDE"/>
    <w:lvl w:ilvl="0" w:tplc="92FC47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383285">
    <w:abstractNumId w:val="0"/>
  </w:num>
  <w:num w:numId="2" w16cid:durableId="1212234252">
    <w:abstractNumId w:val="4"/>
  </w:num>
  <w:num w:numId="3" w16cid:durableId="458037820">
    <w:abstractNumId w:val="2"/>
  </w:num>
  <w:num w:numId="4" w16cid:durableId="1407797085">
    <w:abstractNumId w:val="3"/>
  </w:num>
  <w:num w:numId="5" w16cid:durableId="1688945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B"/>
    <w:rsid w:val="00077909"/>
    <w:rsid w:val="00293276"/>
    <w:rsid w:val="00330786"/>
    <w:rsid w:val="004032FE"/>
    <w:rsid w:val="00403F47"/>
    <w:rsid w:val="004B4F44"/>
    <w:rsid w:val="00741D16"/>
    <w:rsid w:val="007936C3"/>
    <w:rsid w:val="007C61CB"/>
    <w:rsid w:val="00820179"/>
    <w:rsid w:val="0085643A"/>
    <w:rsid w:val="008D1D8F"/>
    <w:rsid w:val="008E5BB0"/>
    <w:rsid w:val="0092776B"/>
    <w:rsid w:val="00B97478"/>
    <w:rsid w:val="00CE09A8"/>
    <w:rsid w:val="00E97337"/>
    <w:rsid w:val="00F85B36"/>
    <w:rsid w:val="00FA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0A69"/>
  <w15:docId w15:val="{B83B1C2A-FC81-487E-8576-5147A255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  <w:style w:type="table" w:styleId="Grilledutableau">
    <w:name w:val="Table Grid"/>
    <w:basedOn w:val="TableauNormal"/>
    <w:uiPriority w:val="59"/>
    <w:rsid w:val="00927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03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2FE"/>
  </w:style>
  <w:style w:type="paragraph" w:styleId="Pieddepage">
    <w:name w:val="footer"/>
    <w:basedOn w:val="Normal"/>
    <w:link w:val="PieddepageCar"/>
    <w:uiPriority w:val="99"/>
    <w:unhideWhenUsed/>
    <w:rsid w:val="004032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6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Manuel Glory Mazong Dongmo</cp:lastModifiedBy>
  <cp:revision>2</cp:revision>
  <dcterms:created xsi:type="dcterms:W3CDTF">2024-11-20T14:23:00Z</dcterms:created>
  <dcterms:modified xsi:type="dcterms:W3CDTF">2024-11-20T14:23:00Z</dcterms:modified>
</cp:coreProperties>
</file>